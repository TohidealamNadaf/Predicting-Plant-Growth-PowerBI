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2610" w14:textId="77777777" w:rsidR="00CA7AEB" w:rsidRDefault="00000000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</w:t>
      </w:r>
    </w:p>
    <w:p w14:paraId="55C8EF4E" w14:textId="77777777" w:rsidR="00CA7AEB" w:rsidRDefault="00000000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Proposed Solution Template</w:t>
      </w:r>
    </w:p>
    <w:p w14:paraId="189165B8" w14:textId="77777777" w:rsidR="00CA7AEB" w:rsidRDefault="00CA7AEB">
      <w:pPr>
        <w:pStyle w:val="Standard"/>
        <w:spacing w:after="0" w:line="240" w:lineRule="auto"/>
        <w:jc w:val="center"/>
        <w:rPr>
          <w:b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CA7AEB" w14:paraId="41E1EC98" w14:textId="77777777">
        <w:tblPrEx>
          <w:tblCellMar>
            <w:top w:w="0" w:type="dxa"/>
            <w:bottom w:w="0" w:type="dxa"/>
          </w:tblCellMar>
        </w:tblPrEx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F80A47" w14:textId="77777777" w:rsidR="00CA7AEB" w:rsidRDefault="00000000">
            <w:pPr>
              <w:pStyle w:val="Standard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F15BD" w14:textId="77777777" w:rsidR="00CA7AEB" w:rsidRDefault="00000000">
            <w:pPr>
              <w:pStyle w:val="Standard"/>
            </w:pPr>
            <w:r>
              <w:t>15 February 2025</w:t>
            </w:r>
          </w:p>
        </w:tc>
      </w:tr>
      <w:tr w:rsidR="00CA7AEB" w14:paraId="1DE51708" w14:textId="77777777">
        <w:tblPrEx>
          <w:tblCellMar>
            <w:top w:w="0" w:type="dxa"/>
            <w:bottom w:w="0" w:type="dxa"/>
          </w:tblCellMar>
        </w:tblPrEx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3E63A8" w14:textId="77777777" w:rsidR="00CA7AEB" w:rsidRDefault="00000000">
            <w:pPr>
              <w:pStyle w:val="Standard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81CEBD" w14:textId="77777777" w:rsidR="00CA7AEB" w:rsidRDefault="00000000">
            <w:pPr>
              <w:pStyle w:val="Standard"/>
            </w:pPr>
            <w:r>
              <w:t>PNT2025TMID02896</w:t>
            </w:r>
          </w:p>
        </w:tc>
      </w:tr>
      <w:tr w:rsidR="00CA7AEB" w14:paraId="6CC81FBB" w14:textId="77777777">
        <w:tblPrEx>
          <w:tblCellMar>
            <w:top w:w="0" w:type="dxa"/>
            <w:bottom w:w="0" w:type="dxa"/>
          </w:tblCellMar>
        </w:tblPrEx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B156BC" w14:textId="77777777" w:rsidR="00CA7AEB" w:rsidRDefault="00000000">
            <w:pPr>
              <w:pStyle w:val="Standard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9596A" w14:textId="77777777" w:rsidR="00CA7AEB" w:rsidRPr="00EA75CC" w:rsidRDefault="00000000">
            <w:pPr>
              <w:pStyle w:val="Standard"/>
              <w:rPr>
                <w:b/>
                <w:bCs/>
              </w:rPr>
            </w:pPr>
            <w:r w:rsidRPr="00EA75CC">
              <w:rPr>
                <w:b/>
                <w:bCs/>
              </w:rPr>
              <w:t xml:space="preserve">Prediction plant growth stages with environment and management data using power BI </w:t>
            </w:r>
          </w:p>
        </w:tc>
      </w:tr>
      <w:tr w:rsidR="00CA7AEB" w14:paraId="35400103" w14:textId="77777777">
        <w:tblPrEx>
          <w:tblCellMar>
            <w:top w:w="0" w:type="dxa"/>
            <w:bottom w:w="0" w:type="dxa"/>
          </w:tblCellMar>
        </w:tblPrEx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763C2C" w14:textId="77777777" w:rsidR="00CA7AEB" w:rsidRDefault="00000000">
            <w:pPr>
              <w:pStyle w:val="Standard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F4BE9" w14:textId="77777777" w:rsidR="00CA7AEB" w:rsidRDefault="00000000">
            <w:pPr>
              <w:pStyle w:val="Standard"/>
            </w:pPr>
            <w:r>
              <w:t>2 Marks</w:t>
            </w:r>
          </w:p>
        </w:tc>
      </w:tr>
    </w:tbl>
    <w:p w14:paraId="7373A1FC" w14:textId="77777777" w:rsidR="00CA7AEB" w:rsidRDefault="00CA7AEB">
      <w:pPr>
        <w:pStyle w:val="Standard"/>
        <w:rPr>
          <w:b/>
        </w:rPr>
      </w:pPr>
    </w:p>
    <w:p w14:paraId="361A2ED8" w14:textId="77777777" w:rsidR="00CA7AEB" w:rsidRDefault="00000000">
      <w:pPr>
        <w:pStyle w:val="Standard"/>
      </w:pPr>
      <w:r>
        <w:rPr>
          <w:b/>
        </w:rPr>
        <w:t>Proposed Solution Template:</w:t>
      </w:r>
    </w:p>
    <w:p w14:paraId="2583D655" w14:textId="77777777" w:rsidR="00CA7AEB" w:rsidRDefault="00000000">
      <w:pPr>
        <w:pStyle w:val="Standard"/>
      </w:pPr>
      <w:r>
        <w:t>Project team shall fill the following information in the proposed solution template.</w:t>
      </w: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 w:rsidR="00CA7AEB" w14:paraId="663E701D" w14:textId="7777777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C247C1" w14:textId="77777777" w:rsidR="00CA7AEB" w:rsidRDefault="00000000">
            <w:pPr>
              <w:pStyle w:val="Standard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479EE4" w14:textId="77777777" w:rsidR="00CA7AEB" w:rsidRDefault="00000000">
            <w:pPr>
              <w:pStyle w:val="Standard"/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75A43" w14:textId="77777777" w:rsidR="00CA7AEB" w:rsidRDefault="00000000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CA7AEB" w14:paraId="4D6E0CCD" w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5FF616" w14:textId="77777777" w:rsidR="00CA7AEB" w:rsidRDefault="00CA7AEB">
            <w:pPr>
              <w:pStyle w:val="Standard"/>
              <w:numPr>
                <w:ilvl w:val="0"/>
                <w:numId w:val="3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04C88" w14:textId="77777777" w:rsidR="00CA7AEB" w:rsidRDefault="00000000">
            <w:pPr>
              <w:pStyle w:val="Standard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34F37F" w14:textId="77777777" w:rsidR="00CA7AEB" w:rsidRDefault="00000000">
            <w:pPr>
              <w:pStyle w:val="Standard"/>
            </w:pPr>
            <w:r>
              <w:t>Farmers often struggle with optimizing plant growth due to varying environmental conditions and improper management practices. A data-driven approach is needed to predict plant growth stages effectively.</w:t>
            </w:r>
          </w:p>
        </w:tc>
      </w:tr>
      <w:tr w:rsidR="00CA7AEB" w14:paraId="79C4060E" w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E011F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DC445" w14:textId="77777777" w:rsidR="00CA7AEB" w:rsidRDefault="00000000">
            <w:pPr>
              <w:pStyle w:val="Standard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4F8C3F" w14:textId="77777777" w:rsidR="00CA7AEB" w:rsidRDefault="00000000">
            <w:pPr>
              <w:pStyle w:val="Standard"/>
            </w:pPr>
            <w:r>
              <w:t xml:space="preserve">This project utilizes Power BI to </w:t>
            </w:r>
            <w:proofErr w:type="spellStart"/>
            <w:r>
              <w:t>analyze</w:t>
            </w:r>
            <w:proofErr w:type="spellEnd"/>
            <w:r>
              <w:t xml:space="preserve"> environmental data (temperature, humidity, soil moisture) and management factors (fertilization, irrigation) to predict plant growth stages. The system will provide insights through interactive dashboards.</w:t>
            </w:r>
          </w:p>
        </w:tc>
      </w:tr>
      <w:tr w:rsidR="00CA7AEB" w14:paraId="2BEDA965" w14:textId="77777777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2937A0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7EEBB" w14:textId="77777777" w:rsidR="00CA7AEB" w:rsidRDefault="00000000">
            <w:pPr>
              <w:pStyle w:val="Standard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E74A4" w14:textId="77777777" w:rsidR="00CA7AEB" w:rsidRDefault="00000000">
            <w:pPr>
              <w:pStyle w:val="Standard"/>
            </w:pPr>
            <w:r>
              <w:t xml:space="preserve">Integrates real-time data from IoT sensors and historical datasets. </w:t>
            </w:r>
            <w:r>
              <w:br/>
              <w:t xml:space="preserve">- Uses machine learning-based predictive analytics within Power BI. </w:t>
            </w:r>
            <w:r>
              <w:br/>
              <w:t>- Provides dynamic visualizations for easy decision-making.</w:t>
            </w:r>
          </w:p>
        </w:tc>
      </w:tr>
      <w:tr w:rsidR="00CA7AEB" w14:paraId="4A039A56" w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85E3C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93F5C5" w14:textId="77777777" w:rsidR="00CA7AEB" w:rsidRDefault="00000000">
            <w:pPr>
              <w:pStyle w:val="Standard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485577" w14:textId="77777777" w:rsidR="00CA7AEB" w:rsidRDefault="00000000">
            <w:pPr>
              <w:pStyle w:val="Standard"/>
            </w:pPr>
            <w:r>
              <w:t xml:space="preserve">Helps farmers optimize resources like water and fertilizers, reducing costs. </w:t>
            </w:r>
            <w:r>
              <w:br/>
              <w:t xml:space="preserve">- Increases agricultural productivity and sustainability. </w:t>
            </w:r>
            <w:r>
              <w:br/>
              <w:t xml:space="preserve">- Provides an easy-to-use tool for data-driven </w:t>
            </w:r>
            <w:proofErr w:type="spellStart"/>
            <w:r>
              <w:t>farmin</w:t>
            </w:r>
            <w:proofErr w:type="spellEnd"/>
          </w:p>
        </w:tc>
      </w:tr>
      <w:tr w:rsidR="00CA7AEB" w14:paraId="43876D05" w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44A27F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AA006" w14:textId="77777777" w:rsidR="00CA7AEB" w:rsidRDefault="00000000">
            <w:pPr>
              <w:pStyle w:val="Standard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A07BA" w14:textId="77777777" w:rsidR="00CA7AEB" w:rsidRDefault="00000000">
            <w:pPr>
              <w:pStyle w:val="Standard"/>
            </w:pPr>
            <w:r>
              <w:t xml:space="preserve">Subscription-based access to advanced analytics dashboards. </w:t>
            </w:r>
            <w:r>
              <w:br/>
              <w:t xml:space="preserve">- One-time licensing fee for enterprise users. </w:t>
            </w:r>
            <w:r>
              <w:br/>
              <w:t>- Custom consulting for large-scale agricultural projects.</w:t>
            </w:r>
          </w:p>
        </w:tc>
      </w:tr>
      <w:tr w:rsidR="00CA7AEB" w14:paraId="2F53E4DF" w14:textId="77777777">
        <w:tblPrEx>
          <w:tblCellMar>
            <w:top w:w="0" w:type="dxa"/>
            <w:bottom w:w="0" w:type="dxa"/>
          </w:tblCellMar>
        </w:tblPrEx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E3BCC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F8D8ED" w14:textId="77777777" w:rsidR="00CA7AEB" w:rsidRDefault="00000000">
            <w:pPr>
              <w:pStyle w:val="Standard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A6D172" w14:textId="77777777" w:rsidR="00CA7AEB" w:rsidRDefault="00000000">
            <w:r>
              <w:t xml:space="preserve">Can be expanded to different crops and climatic conditions. </w:t>
            </w:r>
            <w:r>
              <w:br/>
              <w:t xml:space="preserve">- Integrates with cloud services for large-scale deployment. </w:t>
            </w:r>
            <w:r>
              <w:br/>
              <w:t>- Can be enhanced with AI-driven recommendations for farm management.</w:t>
            </w:r>
          </w:p>
          <w:p w14:paraId="53BDB19E" w14:textId="77777777" w:rsidR="00CA7AEB" w:rsidRDefault="00CA7AEB">
            <w:pPr>
              <w:pStyle w:val="Standard"/>
            </w:pPr>
          </w:p>
        </w:tc>
      </w:tr>
    </w:tbl>
    <w:p w14:paraId="40801D1F" w14:textId="77777777" w:rsidR="00CA7AEB" w:rsidRDefault="00CA7AEB">
      <w:pPr>
        <w:pStyle w:val="Standard"/>
      </w:pPr>
    </w:p>
    <w:sectPr w:rsidR="00CA7AEB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7C606" w14:textId="77777777" w:rsidR="00ED719A" w:rsidRDefault="00ED719A">
      <w:r>
        <w:separator/>
      </w:r>
    </w:p>
  </w:endnote>
  <w:endnote w:type="continuationSeparator" w:id="0">
    <w:p w14:paraId="52F3D4E1" w14:textId="77777777" w:rsidR="00ED719A" w:rsidRDefault="00ED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615A0" w14:textId="77777777" w:rsidR="00ED719A" w:rsidRDefault="00ED719A">
      <w:r>
        <w:rPr>
          <w:color w:val="000000"/>
        </w:rPr>
        <w:separator/>
      </w:r>
    </w:p>
  </w:footnote>
  <w:footnote w:type="continuationSeparator" w:id="0">
    <w:p w14:paraId="4998BC6F" w14:textId="77777777" w:rsidR="00ED719A" w:rsidRDefault="00ED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FA"/>
    <w:multiLevelType w:val="multilevel"/>
    <w:tmpl w:val="6368104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7A904C41"/>
    <w:multiLevelType w:val="multilevel"/>
    <w:tmpl w:val="5F2EEF5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46696941">
    <w:abstractNumId w:val="1"/>
  </w:num>
  <w:num w:numId="2" w16cid:durableId="1366565302">
    <w:abstractNumId w:val="0"/>
  </w:num>
  <w:num w:numId="3" w16cid:durableId="2566431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7AEB"/>
    <w:rsid w:val="005E2E14"/>
    <w:rsid w:val="00CA7AEB"/>
    <w:rsid w:val="00EA75CC"/>
    <w:rsid w:val="00E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522E"/>
  <w15:docId w15:val="{2B34D290-0D53-4894-A892-EF596E1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2</cp:revision>
  <dcterms:created xsi:type="dcterms:W3CDTF">2025-03-13T08:51:00Z</dcterms:created>
  <dcterms:modified xsi:type="dcterms:W3CDTF">2025-03-13T08:51:00Z</dcterms:modified>
</cp:coreProperties>
</file>