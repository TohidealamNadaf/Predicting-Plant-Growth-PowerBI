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0302C" w14:textId="77777777" w:rsidR="0003031C" w:rsidRDefault="00000000">
      <w:pPr>
        <w:pStyle w:val="Standard"/>
        <w:spacing w:after="0" w:line="240" w:lineRule="auto"/>
        <w:jc w:val="center"/>
      </w:pPr>
      <w:r>
        <w:rPr>
          <w:b/>
          <w:sz w:val="24"/>
          <w:szCs w:val="24"/>
        </w:rPr>
        <w:t>Project Design Phase-II</w:t>
      </w:r>
    </w:p>
    <w:p w14:paraId="7FB4D861" w14:textId="77777777" w:rsidR="0003031C" w:rsidRDefault="00000000">
      <w:pPr>
        <w:pStyle w:val="Standard"/>
        <w:spacing w:after="0" w:line="240" w:lineRule="auto"/>
        <w:jc w:val="center"/>
      </w:pPr>
      <w:r>
        <w:rPr>
          <w:b/>
          <w:sz w:val="24"/>
          <w:szCs w:val="24"/>
        </w:rPr>
        <w:t>Solution Requirements (Functional &amp; Non-functional)</w:t>
      </w:r>
    </w:p>
    <w:p w14:paraId="57DDFD9E" w14:textId="77777777" w:rsidR="0003031C" w:rsidRDefault="0003031C">
      <w:pPr>
        <w:pStyle w:val="Standard"/>
        <w:spacing w:after="0" w:line="240" w:lineRule="auto"/>
        <w:jc w:val="center"/>
        <w:rPr>
          <w:b/>
        </w:rPr>
      </w:pPr>
    </w:p>
    <w:tbl>
      <w:tblPr>
        <w:tblW w:w="935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843"/>
      </w:tblGrid>
      <w:tr w:rsidR="0003031C" w14:paraId="5292909D" w14:textId="77777777">
        <w:tblPrEx>
          <w:tblCellMar>
            <w:top w:w="0" w:type="dxa"/>
            <w:bottom w:w="0" w:type="dxa"/>
          </w:tblCellMar>
        </w:tblPrEx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A578451" w14:textId="77777777" w:rsidR="0003031C" w:rsidRDefault="00000000">
            <w:pPr>
              <w:pStyle w:val="Standard"/>
            </w:pPr>
            <w: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A7C032D" w14:textId="77777777" w:rsidR="0003031C" w:rsidRDefault="00000000">
            <w:pPr>
              <w:pStyle w:val="Standard"/>
            </w:pPr>
            <w:r>
              <w:t>31 January 2025</w:t>
            </w:r>
          </w:p>
        </w:tc>
      </w:tr>
      <w:tr w:rsidR="0003031C" w14:paraId="6ED854CE" w14:textId="77777777">
        <w:tblPrEx>
          <w:tblCellMar>
            <w:top w:w="0" w:type="dxa"/>
            <w:bottom w:w="0" w:type="dxa"/>
          </w:tblCellMar>
        </w:tblPrEx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BC2CADF" w14:textId="77777777" w:rsidR="0003031C" w:rsidRDefault="00000000">
            <w:pPr>
              <w:pStyle w:val="Standard"/>
            </w:pPr>
            <w: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EDC62B" w14:textId="77777777" w:rsidR="0003031C" w:rsidRDefault="00000000">
            <w:pPr>
              <w:pStyle w:val="Standard"/>
            </w:pPr>
            <w:r>
              <w:t>PNT2025TMID02896</w:t>
            </w:r>
          </w:p>
        </w:tc>
      </w:tr>
      <w:tr w:rsidR="0003031C" w14:paraId="055DC4DD" w14:textId="77777777">
        <w:tblPrEx>
          <w:tblCellMar>
            <w:top w:w="0" w:type="dxa"/>
            <w:bottom w:w="0" w:type="dxa"/>
          </w:tblCellMar>
        </w:tblPrEx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C3A6655" w14:textId="77777777" w:rsidR="0003031C" w:rsidRDefault="00000000">
            <w:pPr>
              <w:pStyle w:val="Standard"/>
            </w:pPr>
            <w: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774C2B0" w14:textId="77777777" w:rsidR="0003031C" w:rsidRDefault="00000000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 xml:space="preserve">Prediction plant growth stages with environment and management data using power BI </w:t>
            </w:r>
          </w:p>
        </w:tc>
      </w:tr>
      <w:tr w:rsidR="0003031C" w14:paraId="1671A4CC" w14:textId="77777777">
        <w:tblPrEx>
          <w:tblCellMar>
            <w:top w:w="0" w:type="dxa"/>
            <w:bottom w:w="0" w:type="dxa"/>
          </w:tblCellMar>
        </w:tblPrEx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560D7A" w14:textId="77777777" w:rsidR="0003031C" w:rsidRDefault="00000000">
            <w:pPr>
              <w:pStyle w:val="Standard"/>
            </w:pPr>
            <w: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54FEE30" w14:textId="77777777" w:rsidR="0003031C" w:rsidRDefault="00000000">
            <w:pPr>
              <w:pStyle w:val="Standard"/>
            </w:pPr>
            <w:r>
              <w:t>4 Marks</w:t>
            </w:r>
          </w:p>
        </w:tc>
      </w:tr>
    </w:tbl>
    <w:p w14:paraId="20CBD53E" w14:textId="77777777" w:rsidR="0003031C" w:rsidRDefault="0003031C">
      <w:pPr>
        <w:pStyle w:val="Standard"/>
        <w:rPr>
          <w:b/>
        </w:rPr>
      </w:pPr>
    </w:p>
    <w:p w14:paraId="46C068AA" w14:textId="77777777" w:rsidR="0003031C" w:rsidRDefault="00000000">
      <w:pPr>
        <w:pStyle w:val="Standard"/>
      </w:pPr>
      <w:r>
        <w:rPr>
          <w:b/>
        </w:rPr>
        <w:t>Functional Requirements:</w:t>
      </w:r>
    </w:p>
    <w:p w14:paraId="5E7C23FD" w14:textId="77777777" w:rsidR="0003031C" w:rsidRDefault="00000000">
      <w:pPr>
        <w:pStyle w:val="Standard"/>
      </w:pPr>
      <w:r>
        <w:t>Following are the functional requirements of the proposed solution.</w:t>
      </w:r>
    </w:p>
    <w:tbl>
      <w:tblPr>
        <w:tblW w:w="932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5"/>
        <w:gridCol w:w="3150"/>
        <w:gridCol w:w="5249"/>
      </w:tblGrid>
      <w:tr w:rsidR="0003031C" w14:paraId="30BF9EF0" w14:textId="77777777">
        <w:tblPrEx>
          <w:tblCellMar>
            <w:top w:w="0" w:type="dxa"/>
            <w:bottom w:w="0" w:type="dxa"/>
          </w:tblCellMar>
        </w:tblPrEx>
        <w:trPr>
          <w:trHeight w:val="333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B7D7FC5" w14:textId="77777777" w:rsidR="0003031C" w:rsidRDefault="00000000">
            <w:pPr>
              <w:pStyle w:val="Standard"/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89B80C1" w14:textId="77777777" w:rsidR="0003031C" w:rsidRDefault="00000000">
            <w:pPr>
              <w:pStyle w:val="Standard"/>
            </w:pPr>
            <w:r>
              <w:rPr>
                <w:b/>
              </w:rPr>
              <w:t>Functional Requirement (Epic)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A7644D" w14:textId="77777777" w:rsidR="0003031C" w:rsidRDefault="00000000">
            <w:pPr>
              <w:pStyle w:val="Standard"/>
            </w:pPr>
            <w:r>
              <w:rPr>
                <w:b/>
              </w:rPr>
              <w:t>Sub Requirement (Story / Sub-Task)</w:t>
            </w:r>
          </w:p>
        </w:tc>
      </w:tr>
      <w:tr w:rsidR="0003031C" w14:paraId="0F2313AC" w14:textId="77777777">
        <w:tblPrEx>
          <w:tblCellMar>
            <w:top w:w="0" w:type="dxa"/>
            <w:bottom w:w="0" w:type="dxa"/>
          </w:tblCellMar>
        </w:tblPrEx>
        <w:trPr>
          <w:trHeight w:val="489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41232C" w14:textId="77777777" w:rsidR="0003031C" w:rsidRDefault="00000000">
            <w:pPr>
              <w:pStyle w:val="Standard"/>
            </w:pPr>
            <w:r>
              <w:t>FR-1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7EF26FD" w14:textId="77777777" w:rsidR="0003031C" w:rsidRDefault="00000000">
            <w:pPr>
              <w:pStyle w:val="Standard"/>
            </w:pPr>
            <w:r>
              <w:t>User Registration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CB78B89" w14:textId="77777777" w:rsidR="0003031C" w:rsidRDefault="00000000">
            <w:pPr>
              <w:pStyle w:val="Standard"/>
            </w:pPr>
            <w:r>
              <w:t>Registration through Form</w:t>
            </w:r>
          </w:p>
          <w:p w14:paraId="7870AF27" w14:textId="77777777" w:rsidR="0003031C" w:rsidRDefault="00000000">
            <w:pPr>
              <w:pStyle w:val="Standard"/>
            </w:pPr>
            <w:r>
              <w:t>Registration through Gmail</w:t>
            </w:r>
          </w:p>
          <w:p w14:paraId="15FC67B4" w14:textId="77777777" w:rsidR="0003031C" w:rsidRDefault="00000000">
            <w:pPr>
              <w:pStyle w:val="Standard"/>
            </w:pPr>
            <w:r>
              <w:t>Registration through LinkedIN</w:t>
            </w:r>
          </w:p>
        </w:tc>
      </w:tr>
      <w:tr w:rsidR="0003031C" w14:paraId="66E572C4" w14:textId="77777777">
        <w:tblPrEx>
          <w:tblCellMar>
            <w:top w:w="0" w:type="dxa"/>
            <w:bottom w:w="0" w:type="dxa"/>
          </w:tblCellMar>
        </w:tblPrEx>
        <w:trPr>
          <w:trHeight w:val="489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B67890" w14:textId="77777777" w:rsidR="0003031C" w:rsidRDefault="00000000">
            <w:pPr>
              <w:pStyle w:val="Standard"/>
            </w:pPr>
            <w:r>
              <w:t>FR-2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63C064E" w14:textId="77777777" w:rsidR="0003031C" w:rsidRDefault="00000000">
            <w:pPr>
              <w:pStyle w:val="Standard"/>
            </w:pPr>
            <w:r>
              <w:t>User Confirmation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7CA9794" w14:textId="77777777" w:rsidR="0003031C" w:rsidRDefault="00000000">
            <w:pPr>
              <w:pStyle w:val="Standard"/>
            </w:pPr>
            <w:r>
              <w:t>Confirmation via Email</w:t>
            </w:r>
          </w:p>
          <w:p w14:paraId="62260046" w14:textId="77777777" w:rsidR="0003031C" w:rsidRDefault="00000000">
            <w:pPr>
              <w:pStyle w:val="Standard"/>
            </w:pPr>
            <w:r>
              <w:t>Confirmation via OTP</w:t>
            </w:r>
          </w:p>
        </w:tc>
      </w:tr>
      <w:tr w:rsidR="0003031C" w14:paraId="6B621186" w14:textId="77777777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B70B447" w14:textId="77777777" w:rsidR="0003031C" w:rsidRDefault="00000000">
            <w:pPr>
              <w:pStyle w:val="Standard"/>
            </w:pPr>
            <w:r>
              <w:t>FR-3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DC0D0EB" w14:textId="77777777" w:rsidR="0003031C" w:rsidRDefault="00000000">
            <w:pPr>
              <w:pStyle w:val="Standard"/>
            </w:pPr>
            <w:r>
              <w:t>Data Integration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1BD25C" w14:textId="77777777" w:rsidR="0003031C" w:rsidRDefault="00000000">
            <w:pPr>
              <w:pStyle w:val="Standard"/>
            </w:pPr>
            <w:r>
              <w:t>Connect Power BI to sensor ,Databases or manual entry source</w:t>
            </w:r>
          </w:p>
        </w:tc>
      </w:tr>
      <w:tr w:rsidR="0003031C" w14:paraId="2840F9C6" w14:textId="77777777">
        <w:tblPrEx>
          <w:tblCellMar>
            <w:top w:w="0" w:type="dxa"/>
            <w:bottom w:w="0" w:type="dxa"/>
          </w:tblCellMar>
        </w:tblPrEx>
        <w:trPr>
          <w:trHeight w:val="489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47366B" w14:textId="77777777" w:rsidR="0003031C" w:rsidRDefault="00000000">
            <w:pPr>
              <w:pStyle w:val="Standard"/>
            </w:pPr>
            <w:r>
              <w:t>FR-4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FF80B6" w14:textId="77777777" w:rsidR="0003031C" w:rsidRDefault="00000000">
            <w:pPr>
              <w:pStyle w:val="Standard"/>
            </w:pPr>
            <w:r>
              <w:t>Data Processing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EF997CA" w14:textId="77777777" w:rsidR="0003031C" w:rsidRDefault="00000000">
            <w:pPr>
              <w:pStyle w:val="Standard"/>
            </w:pPr>
            <w:r>
              <w:t>Clean and Process Enviroment AI management data</w:t>
            </w:r>
          </w:p>
        </w:tc>
      </w:tr>
      <w:tr w:rsidR="0003031C" w14:paraId="35E87A05" w14:textId="77777777">
        <w:tblPrEx>
          <w:tblCellMar>
            <w:top w:w="0" w:type="dxa"/>
            <w:bottom w:w="0" w:type="dxa"/>
          </w:tblCellMar>
        </w:tblPrEx>
        <w:trPr>
          <w:trHeight w:val="489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FBAEF27" w14:textId="77777777" w:rsidR="0003031C" w:rsidRDefault="00000000">
            <w:pPr>
              <w:pStyle w:val="Standard"/>
            </w:pPr>
            <w:r>
              <w:t>FR-5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1759D49" w14:textId="77777777" w:rsidR="0003031C" w:rsidRDefault="00000000">
            <w:pPr>
              <w:pStyle w:val="Standard"/>
              <w:tabs>
                <w:tab w:val="left" w:pos="930"/>
              </w:tabs>
            </w:pPr>
            <w:r>
              <w:t>Growth Stage Pridiction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1FC57F" w14:textId="77777777" w:rsidR="0003031C" w:rsidRDefault="00000000">
            <w:pPr>
              <w:pStyle w:val="Standard"/>
            </w:pPr>
            <w:r>
              <w:t xml:space="preserve">Apply Machine learning or role-based algorithms to predict Plant growth </w:t>
            </w:r>
          </w:p>
        </w:tc>
      </w:tr>
      <w:tr w:rsidR="0003031C" w14:paraId="64ABD7A2" w14:textId="77777777">
        <w:tblPrEx>
          <w:tblCellMar>
            <w:top w:w="0" w:type="dxa"/>
            <w:bottom w:w="0" w:type="dxa"/>
          </w:tblCellMar>
        </w:tblPrEx>
        <w:trPr>
          <w:trHeight w:val="489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29DE656" w14:textId="77777777" w:rsidR="0003031C" w:rsidRDefault="00000000">
            <w:pPr>
              <w:pStyle w:val="Standard"/>
            </w:pPr>
            <w:r>
              <w:t>FR-6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9A46E2" w14:textId="77777777" w:rsidR="0003031C" w:rsidRDefault="00000000">
            <w:pPr>
              <w:pStyle w:val="Standard"/>
              <w:rPr>
                <w:color w:val="222222"/>
              </w:rPr>
            </w:pPr>
            <w:r>
              <w:rPr>
                <w:color w:val="222222"/>
              </w:rPr>
              <w:t>Visualization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9E3D8B" w14:textId="77777777" w:rsidR="0003031C" w:rsidRDefault="00000000">
            <w:pPr>
              <w:pStyle w:val="Standard"/>
            </w:pPr>
            <w:r>
              <w:t>Develop Power BI dashboard to display growth stage ytend and forcast</w:t>
            </w:r>
          </w:p>
        </w:tc>
      </w:tr>
    </w:tbl>
    <w:p w14:paraId="2F7C4F66" w14:textId="77777777" w:rsidR="0003031C" w:rsidRDefault="0003031C">
      <w:pPr>
        <w:pStyle w:val="Standard"/>
      </w:pPr>
    </w:p>
    <w:p w14:paraId="4EFEC4F6" w14:textId="77777777" w:rsidR="0003031C" w:rsidRDefault="0003031C">
      <w:pPr>
        <w:pStyle w:val="Standard"/>
        <w:rPr>
          <w:b/>
        </w:rPr>
      </w:pPr>
    </w:p>
    <w:p w14:paraId="1ED6E118" w14:textId="77777777" w:rsidR="0003031C" w:rsidRDefault="0003031C">
      <w:pPr>
        <w:pStyle w:val="Standard"/>
        <w:rPr>
          <w:b/>
        </w:rPr>
      </w:pPr>
    </w:p>
    <w:p w14:paraId="34861363" w14:textId="77777777" w:rsidR="0003031C" w:rsidRDefault="00000000">
      <w:pPr>
        <w:pStyle w:val="Standard"/>
      </w:pPr>
      <w:r>
        <w:rPr>
          <w:b/>
        </w:rPr>
        <w:t>Non-functional Requirements:</w:t>
      </w:r>
    </w:p>
    <w:p w14:paraId="16A28340" w14:textId="77777777" w:rsidR="0003031C" w:rsidRDefault="00000000">
      <w:pPr>
        <w:pStyle w:val="Standard"/>
      </w:pPr>
      <w:r>
        <w:t>Following are the non-functional requirements of the proposed solution.</w:t>
      </w:r>
    </w:p>
    <w:tbl>
      <w:tblPr>
        <w:tblW w:w="932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5"/>
        <w:gridCol w:w="3464"/>
        <w:gridCol w:w="4935"/>
      </w:tblGrid>
      <w:tr w:rsidR="0003031C" w14:paraId="5482BB92" w14:textId="77777777">
        <w:tblPrEx>
          <w:tblCellMar>
            <w:top w:w="0" w:type="dxa"/>
            <w:bottom w:w="0" w:type="dxa"/>
          </w:tblCellMar>
        </w:tblPrEx>
        <w:trPr>
          <w:trHeight w:val="333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391F042" w14:textId="77777777" w:rsidR="0003031C" w:rsidRDefault="00000000">
            <w:pPr>
              <w:pStyle w:val="Standard"/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0BB1527" w14:textId="77777777" w:rsidR="0003031C" w:rsidRDefault="00000000">
            <w:pPr>
              <w:pStyle w:val="Standard"/>
            </w:pPr>
            <w:r>
              <w:rPr>
                <w:b/>
              </w:rPr>
              <w:t>Non-Functional Requirement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42758B3" w14:textId="77777777" w:rsidR="0003031C" w:rsidRDefault="00000000">
            <w:pPr>
              <w:pStyle w:val="Standard"/>
            </w:pPr>
            <w:r>
              <w:rPr>
                <w:b/>
              </w:rPr>
              <w:t>Description</w:t>
            </w:r>
          </w:p>
        </w:tc>
      </w:tr>
      <w:tr w:rsidR="0003031C" w14:paraId="627122BF" w14:textId="77777777">
        <w:tblPrEx>
          <w:tblCellMar>
            <w:top w:w="0" w:type="dxa"/>
            <w:bottom w:w="0" w:type="dxa"/>
          </w:tblCellMar>
        </w:tblPrEx>
        <w:trPr>
          <w:trHeight w:val="489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62A323" w14:textId="77777777" w:rsidR="0003031C" w:rsidRDefault="00000000">
            <w:pPr>
              <w:pStyle w:val="Standard"/>
            </w:pPr>
            <w:r>
              <w:t>NFR-1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193A0E" w14:textId="77777777" w:rsidR="0003031C" w:rsidRDefault="00000000">
            <w:pPr>
              <w:pStyle w:val="Standard"/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FD4D160" w14:textId="77777777" w:rsidR="0003031C" w:rsidRDefault="00000000">
            <w:pPr>
              <w:pStyle w:val="Standard"/>
            </w:pPr>
            <w:r>
              <w:t>Simple and intuitive UI/UX for non technices user</w:t>
            </w:r>
          </w:p>
        </w:tc>
      </w:tr>
      <w:tr w:rsidR="0003031C" w14:paraId="510DAFCE" w14:textId="77777777">
        <w:tblPrEx>
          <w:tblCellMar>
            <w:top w:w="0" w:type="dxa"/>
            <w:bottom w:w="0" w:type="dxa"/>
          </w:tblCellMar>
        </w:tblPrEx>
        <w:trPr>
          <w:trHeight w:val="489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4EDAA5" w14:textId="77777777" w:rsidR="0003031C" w:rsidRDefault="00000000">
            <w:pPr>
              <w:pStyle w:val="Standard"/>
            </w:pPr>
            <w:r>
              <w:t>NFR-2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26BCF0" w14:textId="77777777" w:rsidR="0003031C" w:rsidRDefault="00000000">
            <w:pPr>
              <w:pStyle w:val="Standard"/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2B2A96" w14:textId="77777777" w:rsidR="0003031C" w:rsidRDefault="00000000">
            <w:pPr>
              <w:pStyle w:val="Standard"/>
            </w:pPr>
            <w:r>
              <w:t>Implement authentication ,role-based access and data encryption</w:t>
            </w:r>
          </w:p>
        </w:tc>
      </w:tr>
      <w:tr w:rsidR="0003031C" w14:paraId="7EA6468C" w14:textId="77777777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51E6095" w14:textId="77777777" w:rsidR="0003031C" w:rsidRDefault="00000000">
            <w:pPr>
              <w:pStyle w:val="Standard"/>
            </w:pPr>
            <w:r>
              <w:t>NFR-3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96BF970" w14:textId="77777777" w:rsidR="0003031C" w:rsidRDefault="00000000">
            <w:pPr>
              <w:pStyle w:val="Standard"/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E4D1833" w14:textId="77777777" w:rsidR="0003031C" w:rsidRDefault="00000000">
            <w:pPr>
              <w:pStyle w:val="Standard"/>
            </w:pPr>
            <w:r>
              <w:t>Ensure consistent data accuracy and uptime</w:t>
            </w:r>
          </w:p>
        </w:tc>
      </w:tr>
      <w:tr w:rsidR="0003031C" w14:paraId="24E90F14" w14:textId="77777777">
        <w:tblPrEx>
          <w:tblCellMar>
            <w:top w:w="0" w:type="dxa"/>
            <w:bottom w:w="0" w:type="dxa"/>
          </w:tblCellMar>
        </w:tblPrEx>
        <w:trPr>
          <w:trHeight w:val="489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ED69E3" w14:textId="77777777" w:rsidR="0003031C" w:rsidRDefault="00000000">
            <w:pPr>
              <w:pStyle w:val="Standard"/>
            </w:pPr>
            <w:r>
              <w:lastRenderedPageBreak/>
              <w:t>NFR-4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03FB36" w14:textId="77777777" w:rsidR="0003031C" w:rsidRDefault="00000000">
            <w:pPr>
              <w:pStyle w:val="Standard"/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C926FA" w14:textId="77777777" w:rsidR="0003031C" w:rsidRDefault="00000000">
            <w:pPr>
              <w:pStyle w:val="Standard"/>
            </w:pPr>
            <w:r>
              <w:t>Dashboard should load with in 5 sec for large data set</w:t>
            </w:r>
          </w:p>
        </w:tc>
      </w:tr>
      <w:tr w:rsidR="0003031C" w14:paraId="2CED58EC" w14:textId="77777777">
        <w:tblPrEx>
          <w:tblCellMar>
            <w:top w:w="0" w:type="dxa"/>
            <w:bottom w:w="0" w:type="dxa"/>
          </w:tblCellMar>
        </w:tblPrEx>
        <w:trPr>
          <w:trHeight w:val="489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BF425F8" w14:textId="77777777" w:rsidR="0003031C" w:rsidRDefault="00000000">
            <w:pPr>
              <w:pStyle w:val="Standard"/>
            </w:pPr>
            <w:r>
              <w:t>NFR-5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615B50" w14:textId="77777777" w:rsidR="0003031C" w:rsidRDefault="00000000">
            <w:pPr>
              <w:pStyle w:val="Standard"/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F8B2BA" w14:textId="77777777" w:rsidR="0003031C" w:rsidRDefault="00000000">
            <w:pPr>
              <w:pStyle w:val="Standard"/>
            </w:pPr>
            <w:r>
              <w:t>System should beavailable99.9% of the time</w:t>
            </w:r>
          </w:p>
        </w:tc>
      </w:tr>
      <w:tr w:rsidR="0003031C" w14:paraId="240815B2" w14:textId="77777777">
        <w:tblPrEx>
          <w:tblCellMar>
            <w:top w:w="0" w:type="dxa"/>
            <w:bottom w:w="0" w:type="dxa"/>
          </w:tblCellMar>
        </w:tblPrEx>
        <w:trPr>
          <w:trHeight w:val="489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79254F" w14:textId="77777777" w:rsidR="0003031C" w:rsidRDefault="00000000">
            <w:pPr>
              <w:pStyle w:val="Standard"/>
            </w:pPr>
            <w:r>
              <w:t>NFR-6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A991DCB" w14:textId="77777777" w:rsidR="0003031C" w:rsidRDefault="00000000">
            <w:pPr>
              <w:pStyle w:val="Standard"/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F18C345" w14:textId="77777777" w:rsidR="0003031C" w:rsidRDefault="00000000">
            <w:pPr>
              <w:pStyle w:val="Standard"/>
            </w:pPr>
            <w:r>
              <w:t>Support increasedata volume and additional user without performance drops.</w:t>
            </w:r>
          </w:p>
        </w:tc>
      </w:tr>
    </w:tbl>
    <w:p w14:paraId="6535093B" w14:textId="77777777" w:rsidR="0003031C" w:rsidRDefault="0003031C">
      <w:pPr>
        <w:pStyle w:val="Standard"/>
      </w:pPr>
    </w:p>
    <w:sectPr w:rsidR="0003031C">
      <w:pgSz w:w="11906" w:h="16838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E55CB5" w14:textId="77777777" w:rsidR="005354AD" w:rsidRDefault="005354AD">
      <w:r>
        <w:separator/>
      </w:r>
    </w:p>
  </w:endnote>
  <w:endnote w:type="continuationSeparator" w:id="0">
    <w:p w14:paraId="1E4D83FE" w14:textId="77777777" w:rsidR="005354AD" w:rsidRDefault="00535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E03E44" w14:textId="77777777" w:rsidR="005354AD" w:rsidRDefault="005354AD">
      <w:r>
        <w:rPr>
          <w:color w:val="000000"/>
        </w:rPr>
        <w:separator/>
      </w:r>
    </w:p>
  </w:footnote>
  <w:footnote w:type="continuationSeparator" w:id="0">
    <w:p w14:paraId="1AC4EDD6" w14:textId="77777777" w:rsidR="005354AD" w:rsidRDefault="005354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F84751"/>
    <w:multiLevelType w:val="multilevel"/>
    <w:tmpl w:val="63F64F94"/>
    <w:styleLink w:val="NoList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num w:numId="1" w16cid:durableId="650519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3031C"/>
    <w:rsid w:val="0003031C"/>
    <w:rsid w:val="005354AD"/>
    <w:rsid w:val="009E264E"/>
    <w:rsid w:val="00D5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8379A"/>
  <w15:docId w15:val="{DF160716-2741-4FBF-A759-B29BD8EE5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  <w:suppressAutoHyphens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4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pPr>
      <w:ind w:left="720"/>
    </w:p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Tohidealam Firoj Nadaf</cp:lastModifiedBy>
  <cp:revision>2</cp:revision>
  <dcterms:created xsi:type="dcterms:W3CDTF">2025-03-13T08:48:00Z</dcterms:created>
  <dcterms:modified xsi:type="dcterms:W3CDTF">2025-03-13T08:48:00Z</dcterms:modified>
</cp:coreProperties>
</file>